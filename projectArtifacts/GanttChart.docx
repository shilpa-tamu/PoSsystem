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10995" w14:textId="7C5646BA" w:rsidR="005F7E9C" w:rsidRPr="00B25BE2" w:rsidRDefault="005F3387" w:rsidP="00B25BE2">
      <w:pPr>
        <w:pStyle w:val="Heading1"/>
      </w:pPr>
      <w:r>
        <w:t xml:space="preserve">Gantt </w:t>
      </w:r>
      <w:bookmarkStart w:id="0" w:name="_GoBack"/>
      <w:bookmarkEnd w:id="0"/>
      <w:r>
        <w:t>chart</w:t>
      </w:r>
    </w:p>
    <w:p w14:paraId="73C4D59D" w14:textId="7607E289" w:rsidR="007A4BEF" w:rsidRDefault="00DE7F0D" w:rsidP="0008223C">
      <w:pPr>
        <w:pStyle w:val="Heading2"/>
      </w:pPr>
      <w:r>
        <w:t xml:space="preserve">Cloud </w:t>
      </w:r>
      <w:r w:rsidR="00217C92">
        <w:t>b</w:t>
      </w:r>
      <w:r>
        <w:t xml:space="preserve">ased </w:t>
      </w:r>
      <w:r w:rsidR="00480668">
        <w:t>P</w:t>
      </w:r>
      <w:r w:rsidR="00217C92">
        <w:t>o</w:t>
      </w:r>
      <w:r w:rsidR="00480668">
        <w:t xml:space="preserve">S </w:t>
      </w:r>
      <w:r w:rsidR="00217C92">
        <w:t>S</w:t>
      </w:r>
      <w:r w:rsidR="00480668">
        <w:t>ystem</w:t>
      </w:r>
      <w:r>
        <w:t xml:space="preserve"> for Dessert Emporium</w:t>
      </w:r>
    </w:p>
    <w:p w14:paraId="278A95C3" w14:textId="77777777" w:rsidR="0008223C" w:rsidRPr="0008223C" w:rsidRDefault="0008223C" w:rsidP="0008223C"/>
    <w:p w14:paraId="6143DE0C" w14:textId="6EDE5D15" w:rsidR="007A4BEF" w:rsidRPr="00B25BE2" w:rsidRDefault="005847AD" w:rsidP="00EF73C9">
      <w:pPr>
        <w:pStyle w:val="Heading5"/>
      </w:pPr>
      <w:r w:rsidRPr="00B25BE2">
        <w:t>Start</w:t>
      </w:r>
      <w:r w:rsidR="002C7018">
        <w:t>:</w:t>
      </w:r>
      <w:r w:rsidRPr="00B25BE2">
        <w:t xml:space="preserve"> </w:t>
      </w:r>
      <w:r w:rsidR="006B3636">
        <w:t>0</w:t>
      </w:r>
      <w:r w:rsidR="001E678B">
        <w:t>1</w:t>
      </w:r>
      <w:r w:rsidR="006B3636">
        <w:t>/01/201</w:t>
      </w:r>
      <w:r w:rsidR="001E678B">
        <w:t>6</w:t>
      </w:r>
    </w:p>
    <w:p w14:paraId="03AA4F80" w14:textId="0E8731F9" w:rsidR="007A4BEF" w:rsidRPr="00B25BE2" w:rsidRDefault="007A4BEF" w:rsidP="00EF73C9">
      <w:pPr>
        <w:pStyle w:val="Heading5"/>
      </w:pPr>
      <w:r w:rsidRPr="00B25BE2">
        <w:t xml:space="preserve">Projected </w:t>
      </w:r>
      <w:r w:rsidR="005847AD" w:rsidRPr="00B25BE2">
        <w:t>End</w:t>
      </w:r>
      <w:r w:rsidR="002C7018">
        <w:t>:</w:t>
      </w:r>
      <w:r w:rsidR="005847AD" w:rsidRPr="00B25BE2">
        <w:t xml:space="preserve"> </w:t>
      </w:r>
      <w:r w:rsidR="006B3636">
        <w:t>0</w:t>
      </w:r>
      <w:r w:rsidR="001E678B">
        <w:t>6</w:t>
      </w:r>
      <w:r w:rsidR="006B3636">
        <w:t>/01/201</w:t>
      </w:r>
      <w:r w:rsidR="001E678B">
        <w:t>6</w:t>
      </w:r>
    </w:p>
    <w:p w14:paraId="37B88C82" w14:textId="77777777" w:rsidR="0006006F" w:rsidRDefault="0006006F">
      <w:pPr>
        <w:contextualSpacing/>
      </w:pPr>
    </w:p>
    <w:p w14:paraId="5C018A4B" w14:textId="77777777" w:rsidR="00525A7D" w:rsidRPr="00896FB3" w:rsidRDefault="00525A7D" w:rsidP="009E4887">
      <w:pPr>
        <w:tabs>
          <w:tab w:val="left" w:pos="720"/>
          <w:tab w:val="left" w:pos="144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5820"/>
          <w:tab w:val="left" w:pos="7560"/>
          <w:tab w:val="left" w:pos="7920"/>
        </w:tabs>
        <w:rPr>
          <w:color w:val="5F574F" w:themeColor="background2"/>
        </w:rPr>
      </w:pPr>
    </w:p>
    <w:p w14:paraId="422358B4" w14:textId="77777777" w:rsidR="00BA4861" w:rsidRDefault="00BA4861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br w:type="page"/>
      </w:r>
    </w:p>
    <w:p w14:paraId="78AE515A" w14:textId="469CB172" w:rsidR="003B58A3" w:rsidRDefault="005F3387" w:rsidP="00ED6C2C">
      <w:pPr>
        <w:spacing w:before="100" w:beforeAutospacing="1" w:after="100" w:afterAutospacing="1" w:line="36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noProof/>
          <w:sz w:val="24"/>
          <w:szCs w:val="24"/>
        </w:rPr>
        <w:lastRenderedPageBreak/>
        <w:drawing>
          <wp:inline distT="0" distB="0" distL="0" distR="0" wp14:anchorId="63866D55" wp14:editId="16607D6B">
            <wp:extent cx="5391150" cy="78361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596" cy="78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43AD" w14:textId="3756E458" w:rsidR="005F3387" w:rsidRPr="00ED6C2C" w:rsidRDefault="005F3387" w:rsidP="00ED6C2C">
      <w:pPr>
        <w:spacing w:before="100" w:beforeAutospacing="1" w:after="100" w:afterAutospacing="1" w:line="36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080912C" wp14:editId="38DDA66D">
            <wp:simplePos x="0" y="0"/>
            <wp:positionH relativeFrom="margin">
              <wp:posOffset>-998855</wp:posOffset>
            </wp:positionH>
            <wp:positionV relativeFrom="margin">
              <wp:posOffset>556733</wp:posOffset>
            </wp:positionV>
            <wp:extent cx="7984490" cy="6412865"/>
            <wp:effectExtent l="0" t="0" r="0" b="698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4490" cy="641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3387" w:rsidRPr="00ED6C2C" w:rsidSect="006E7E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7CC1C" w14:textId="77777777" w:rsidR="00E807E7" w:rsidRDefault="00E807E7" w:rsidP="005F7E9C">
      <w:pPr>
        <w:spacing w:after="0" w:line="240" w:lineRule="auto"/>
      </w:pPr>
      <w:r>
        <w:separator/>
      </w:r>
    </w:p>
  </w:endnote>
  <w:endnote w:type="continuationSeparator" w:id="0">
    <w:p w14:paraId="5BE2C144" w14:textId="77777777" w:rsidR="00E807E7" w:rsidRDefault="00E807E7" w:rsidP="005F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DA211" w14:textId="77777777" w:rsidR="005F3387" w:rsidRDefault="005F3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47610833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Bidi"/>
            <w:color w:val="auto"/>
            <w:sz w:val="22"/>
            <w:szCs w:val="22"/>
          </w:rPr>
          <w:id w:val="2068459951"/>
          <w:docPartObj>
            <w:docPartGallery w:val="Page Numbers (Top of Page)"/>
            <w:docPartUnique/>
          </w:docPartObj>
        </w:sdtPr>
        <w:sdtEndPr/>
        <w:sdtContent>
          <w:p w14:paraId="4727053F" w14:textId="77777777" w:rsidR="00AD54F2" w:rsidRPr="00516C82" w:rsidRDefault="00AD54F2" w:rsidP="00F1280A">
            <w:pPr>
              <w:pStyle w:val="Default"/>
              <w:jc w:val="right"/>
              <w:rPr>
                <w:sz w:val="16"/>
                <w:szCs w:val="20"/>
              </w:rPr>
            </w:pPr>
            <w:r w:rsidRPr="00516C82">
              <w:rPr>
                <w:sz w:val="16"/>
                <w:szCs w:val="20"/>
              </w:rPr>
              <w:t>630-603 - Group 8</w:t>
            </w:r>
          </w:p>
          <w:p w14:paraId="3F012445" w14:textId="54D7E266" w:rsidR="00AD54F2" w:rsidRPr="00516C82" w:rsidRDefault="00AD54F2" w:rsidP="00F1280A">
            <w:pPr>
              <w:pStyle w:val="Default"/>
              <w:jc w:val="right"/>
              <w:rPr>
                <w:sz w:val="16"/>
                <w:szCs w:val="20"/>
              </w:rPr>
            </w:pPr>
            <w:r w:rsidRPr="00516C82">
              <w:rPr>
                <w:sz w:val="16"/>
                <w:szCs w:val="20"/>
              </w:rPr>
              <w:t xml:space="preserve">Bhavsar, </w:t>
            </w:r>
            <w:r w:rsidR="001C42BE" w:rsidRPr="00516C82">
              <w:rPr>
                <w:sz w:val="16"/>
                <w:szCs w:val="20"/>
              </w:rPr>
              <w:t>Khatri</w:t>
            </w:r>
            <w:r w:rsidR="001C42BE">
              <w:rPr>
                <w:sz w:val="16"/>
                <w:szCs w:val="20"/>
              </w:rPr>
              <w:t xml:space="preserve">, </w:t>
            </w:r>
            <w:r w:rsidRPr="00516C82">
              <w:rPr>
                <w:sz w:val="16"/>
                <w:szCs w:val="20"/>
              </w:rPr>
              <w:t>Subramanian</w:t>
            </w:r>
          </w:p>
          <w:p w14:paraId="29D93180" w14:textId="066F4827" w:rsidR="00AD54F2" w:rsidRPr="00516C82" w:rsidRDefault="005F3387" w:rsidP="00F1280A">
            <w:pPr>
              <w:pStyle w:val="Default"/>
              <w:jc w:val="right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Gantt Chart</w:t>
            </w:r>
            <w:r w:rsidR="00AD54F2" w:rsidRPr="00516C82">
              <w:rPr>
                <w:sz w:val="16"/>
                <w:szCs w:val="20"/>
              </w:rPr>
              <w:t xml:space="preserve"> </w:t>
            </w:r>
          </w:p>
          <w:p w14:paraId="0C4CCB74" w14:textId="013D96B3" w:rsidR="00AD54F2" w:rsidRPr="00516C82" w:rsidRDefault="005F3387" w:rsidP="00F1280A">
            <w:pPr>
              <w:pStyle w:val="Default"/>
              <w:jc w:val="right"/>
              <w:rPr>
                <w:sz w:val="20"/>
                <w:szCs w:val="20"/>
              </w:rPr>
            </w:pPr>
            <w:r>
              <w:rPr>
                <w:sz w:val="16"/>
                <w:szCs w:val="20"/>
              </w:rPr>
              <w:t>02/21</w:t>
            </w:r>
            <w:r w:rsidR="00AD54F2" w:rsidRPr="00516C82">
              <w:rPr>
                <w:sz w:val="16"/>
                <w:szCs w:val="20"/>
              </w:rPr>
              <w:t>/2018</w:t>
            </w:r>
          </w:p>
          <w:p w14:paraId="57FB1DBE" w14:textId="1A3DAD05" w:rsidR="00AD54F2" w:rsidRPr="00516C82" w:rsidRDefault="00AD54F2" w:rsidP="00F1280A">
            <w:pPr>
              <w:pStyle w:val="Footer"/>
              <w:jc w:val="right"/>
              <w:rPr>
                <w:rFonts w:ascii="Arial" w:hAnsi="Arial" w:cs="Arial"/>
                <w:sz w:val="18"/>
              </w:rPr>
            </w:pPr>
            <w:r w:rsidRPr="00516C82">
              <w:rPr>
                <w:rFonts w:ascii="Arial" w:hAnsi="Arial" w:cs="Arial"/>
                <w:sz w:val="16"/>
                <w:szCs w:val="20"/>
              </w:rPr>
              <w:t>Document version</w:t>
            </w:r>
            <w:r>
              <w:rPr>
                <w:rFonts w:ascii="Arial" w:hAnsi="Arial" w:cs="Arial"/>
                <w:sz w:val="16"/>
                <w:szCs w:val="20"/>
              </w:rPr>
              <w:t>: V1</w:t>
            </w:r>
            <w:r w:rsidR="00F1280A">
              <w:rPr>
                <w:rFonts w:ascii="Arial" w:hAnsi="Arial" w:cs="Arial"/>
                <w:sz w:val="16"/>
                <w:szCs w:val="20"/>
              </w:rPr>
              <w:t>.0</w:t>
            </w:r>
            <w:r w:rsidRPr="00516C82">
              <w:rPr>
                <w:rFonts w:ascii="Arial" w:hAnsi="Arial" w:cs="Arial"/>
                <w:sz w:val="16"/>
                <w:szCs w:val="20"/>
              </w:rPr>
              <w:t xml:space="preserve"> </w:t>
            </w:r>
          </w:p>
          <w:p w14:paraId="681C03C5" w14:textId="37A76B68" w:rsidR="00AD54F2" w:rsidRDefault="00AD54F2" w:rsidP="006E6547">
            <w:pPr>
              <w:pStyle w:val="Footer"/>
              <w:jc w:val="center"/>
            </w:pPr>
            <w:r>
              <w:t xml:space="preserve">Page </w:t>
            </w:r>
            <w:r w:rsidRPr="003A2043">
              <w:rPr>
                <w:bCs/>
                <w:sz w:val="24"/>
                <w:szCs w:val="24"/>
              </w:rPr>
              <w:fldChar w:fldCharType="begin"/>
            </w:r>
            <w:r w:rsidRPr="003A2043">
              <w:rPr>
                <w:bCs/>
              </w:rPr>
              <w:instrText xml:space="preserve"> PAGE </w:instrText>
            </w:r>
            <w:r w:rsidRPr="003A2043">
              <w:rPr>
                <w:bCs/>
                <w:sz w:val="24"/>
                <w:szCs w:val="24"/>
              </w:rPr>
              <w:fldChar w:fldCharType="separate"/>
            </w:r>
            <w:r w:rsidR="005F3387">
              <w:rPr>
                <w:bCs/>
                <w:noProof/>
              </w:rPr>
              <w:t>2</w:t>
            </w:r>
            <w:r w:rsidRPr="003A2043">
              <w:rPr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3A2043">
              <w:rPr>
                <w:bCs/>
                <w:sz w:val="24"/>
                <w:szCs w:val="24"/>
              </w:rPr>
              <w:fldChar w:fldCharType="begin"/>
            </w:r>
            <w:r w:rsidRPr="003A2043">
              <w:rPr>
                <w:bCs/>
              </w:rPr>
              <w:instrText xml:space="preserve"> NUMPAGES  </w:instrText>
            </w:r>
            <w:r w:rsidRPr="003A2043">
              <w:rPr>
                <w:bCs/>
                <w:sz w:val="24"/>
                <w:szCs w:val="24"/>
              </w:rPr>
              <w:fldChar w:fldCharType="separate"/>
            </w:r>
            <w:r w:rsidR="005F3387">
              <w:rPr>
                <w:bCs/>
                <w:noProof/>
              </w:rPr>
              <w:t>3</w:t>
            </w:r>
            <w:r w:rsidRPr="003A2043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07639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E9765B2" w14:textId="6047F0C0" w:rsidR="00AD54F2" w:rsidRDefault="00AD54F2" w:rsidP="00FE7D5A">
            <w:pPr>
              <w:pStyle w:val="Footer"/>
              <w:jc w:val="center"/>
            </w:pPr>
            <w:r>
              <w:t xml:space="preserve">Page </w:t>
            </w:r>
            <w:r w:rsidRPr="003A2043">
              <w:rPr>
                <w:bCs/>
                <w:sz w:val="24"/>
                <w:szCs w:val="24"/>
              </w:rPr>
              <w:fldChar w:fldCharType="begin"/>
            </w:r>
            <w:r w:rsidRPr="003A2043">
              <w:rPr>
                <w:bCs/>
              </w:rPr>
              <w:instrText xml:space="preserve"> PAGE </w:instrText>
            </w:r>
            <w:r w:rsidRPr="003A2043">
              <w:rPr>
                <w:bCs/>
                <w:sz w:val="24"/>
                <w:szCs w:val="24"/>
              </w:rPr>
              <w:fldChar w:fldCharType="separate"/>
            </w:r>
            <w:r w:rsidR="005F3387">
              <w:rPr>
                <w:bCs/>
                <w:noProof/>
              </w:rPr>
              <w:t>1</w:t>
            </w:r>
            <w:r w:rsidRPr="003A2043">
              <w:rPr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3A2043">
              <w:rPr>
                <w:bCs/>
                <w:sz w:val="24"/>
                <w:szCs w:val="24"/>
              </w:rPr>
              <w:fldChar w:fldCharType="begin"/>
            </w:r>
            <w:r w:rsidRPr="003A2043">
              <w:rPr>
                <w:bCs/>
              </w:rPr>
              <w:instrText xml:space="preserve"> NUMPAGES  </w:instrText>
            </w:r>
            <w:r w:rsidRPr="003A2043">
              <w:rPr>
                <w:bCs/>
                <w:sz w:val="24"/>
                <w:szCs w:val="24"/>
              </w:rPr>
              <w:fldChar w:fldCharType="separate"/>
            </w:r>
            <w:r w:rsidR="005F3387">
              <w:rPr>
                <w:bCs/>
                <w:noProof/>
              </w:rPr>
              <w:t>3</w:t>
            </w:r>
            <w:r w:rsidRPr="003A2043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D30A1" w14:textId="77777777" w:rsidR="00E807E7" w:rsidRDefault="00E807E7" w:rsidP="005F7E9C">
      <w:pPr>
        <w:spacing w:after="0" w:line="240" w:lineRule="auto"/>
      </w:pPr>
      <w:r>
        <w:separator/>
      </w:r>
    </w:p>
  </w:footnote>
  <w:footnote w:type="continuationSeparator" w:id="0">
    <w:p w14:paraId="54B0806E" w14:textId="77777777" w:rsidR="00E807E7" w:rsidRDefault="00E807E7" w:rsidP="005F7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23F4D" w14:textId="77777777" w:rsidR="005F3387" w:rsidRDefault="005F33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8AA88" w14:textId="61C81175" w:rsidR="00AD54F2" w:rsidRPr="005F7E9C" w:rsidRDefault="00AD54F2" w:rsidP="005F7E9C">
    <w:pPr>
      <w:pStyle w:val="Header"/>
    </w:pPr>
    <w:r>
      <w:t>Get It Done Consulting</w:t>
    </w:r>
    <w:r>
      <w:tab/>
    </w:r>
    <w:r>
      <w:tab/>
    </w:r>
    <w:r w:rsidR="005F3387">
      <w:t>Gantt Chart</w:t>
    </w:r>
  </w:p>
  <w:p w14:paraId="3E92F4C7" w14:textId="141BB4EC" w:rsidR="00AD54F2" w:rsidRDefault="00DC689A" w:rsidP="005F7E9C">
    <w:pPr>
      <w:pStyle w:val="Header"/>
    </w:pPr>
    <w:r>
      <w:t>Cloud based PoS System for Dessert Emporium</w:t>
    </w:r>
    <w:r w:rsidR="00AD54F2">
      <w:tab/>
    </w:r>
    <w:r w:rsidR="00AD54F2">
      <w:tab/>
      <w:t>Version 1</w:t>
    </w:r>
    <w:r w:rsidR="00AD54F2" w:rsidRPr="005F7E9C">
      <w:t xml:space="preserve"> | </w:t>
    </w:r>
    <w:r w:rsidR="005F3387">
      <w:t>02/21</w:t>
    </w:r>
    <w:r w:rsidR="00AD54F2">
      <w:t>/2018</w:t>
    </w:r>
  </w:p>
  <w:p w14:paraId="26C55A2D" w14:textId="77777777" w:rsidR="00AD54F2" w:rsidRDefault="00AD54F2" w:rsidP="005F7E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B47C4" w14:textId="77777777" w:rsidR="005F3387" w:rsidRDefault="005F33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129A"/>
    <w:multiLevelType w:val="hybridMultilevel"/>
    <w:tmpl w:val="81CE2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440F0"/>
    <w:multiLevelType w:val="hybridMultilevel"/>
    <w:tmpl w:val="431A9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927AD"/>
    <w:multiLevelType w:val="hybridMultilevel"/>
    <w:tmpl w:val="BCC2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B48F0"/>
    <w:multiLevelType w:val="hybridMultilevel"/>
    <w:tmpl w:val="28F80128"/>
    <w:lvl w:ilvl="0" w:tplc="629EA37A">
      <w:numFmt w:val="bullet"/>
      <w:lvlText w:val="•"/>
      <w:lvlJc w:val="left"/>
      <w:pPr>
        <w:ind w:left="1080" w:hanging="72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307B4"/>
    <w:multiLevelType w:val="multilevel"/>
    <w:tmpl w:val="7BEC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D23"/>
    <w:rsid w:val="00000042"/>
    <w:rsid w:val="00006D08"/>
    <w:rsid w:val="0001096A"/>
    <w:rsid w:val="00012681"/>
    <w:rsid w:val="00013679"/>
    <w:rsid w:val="00014BFB"/>
    <w:rsid w:val="00022CF0"/>
    <w:rsid w:val="00022F13"/>
    <w:rsid w:val="00024D1B"/>
    <w:rsid w:val="00026E79"/>
    <w:rsid w:val="00032172"/>
    <w:rsid w:val="00037F40"/>
    <w:rsid w:val="00045670"/>
    <w:rsid w:val="00045B12"/>
    <w:rsid w:val="00051623"/>
    <w:rsid w:val="00057560"/>
    <w:rsid w:val="0006006F"/>
    <w:rsid w:val="00061048"/>
    <w:rsid w:val="0006189D"/>
    <w:rsid w:val="00064CB1"/>
    <w:rsid w:val="00067177"/>
    <w:rsid w:val="00072C8B"/>
    <w:rsid w:val="000743F3"/>
    <w:rsid w:val="000744A3"/>
    <w:rsid w:val="00075959"/>
    <w:rsid w:val="00077B04"/>
    <w:rsid w:val="0008223C"/>
    <w:rsid w:val="000863CA"/>
    <w:rsid w:val="0009342C"/>
    <w:rsid w:val="00096B76"/>
    <w:rsid w:val="000A017C"/>
    <w:rsid w:val="000A1B2C"/>
    <w:rsid w:val="000A46D6"/>
    <w:rsid w:val="000A569F"/>
    <w:rsid w:val="000A5CC9"/>
    <w:rsid w:val="000B0695"/>
    <w:rsid w:val="000B2CEC"/>
    <w:rsid w:val="000B64E0"/>
    <w:rsid w:val="000B6670"/>
    <w:rsid w:val="000B7212"/>
    <w:rsid w:val="000B7AEC"/>
    <w:rsid w:val="000C10D1"/>
    <w:rsid w:val="000C4A59"/>
    <w:rsid w:val="000C6343"/>
    <w:rsid w:val="000D1840"/>
    <w:rsid w:val="000E0A61"/>
    <w:rsid w:val="000E2613"/>
    <w:rsid w:val="000E53A8"/>
    <w:rsid w:val="000E7294"/>
    <w:rsid w:val="000F5479"/>
    <w:rsid w:val="001003B0"/>
    <w:rsid w:val="001007FC"/>
    <w:rsid w:val="001036FD"/>
    <w:rsid w:val="00107948"/>
    <w:rsid w:val="001117FA"/>
    <w:rsid w:val="001163D4"/>
    <w:rsid w:val="00116644"/>
    <w:rsid w:val="00116A5F"/>
    <w:rsid w:val="00117856"/>
    <w:rsid w:val="00120748"/>
    <w:rsid w:val="00133A03"/>
    <w:rsid w:val="00134A6B"/>
    <w:rsid w:val="0013677F"/>
    <w:rsid w:val="00142F45"/>
    <w:rsid w:val="00143B52"/>
    <w:rsid w:val="00152858"/>
    <w:rsid w:val="00152913"/>
    <w:rsid w:val="001555A1"/>
    <w:rsid w:val="0016116E"/>
    <w:rsid w:val="00165F53"/>
    <w:rsid w:val="0016689C"/>
    <w:rsid w:val="00173D05"/>
    <w:rsid w:val="001767EC"/>
    <w:rsid w:val="00176B63"/>
    <w:rsid w:val="00190F09"/>
    <w:rsid w:val="00197061"/>
    <w:rsid w:val="001976A3"/>
    <w:rsid w:val="001A3B9B"/>
    <w:rsid w:val="001C361F"/>
    <w:rsid w:val="001C38A3"/>
    <w:rsid w:val="001C42BE"/>
    <w:rsid w:val="001C45A2"/>
    <w:rsid w:val="001C647A"/>
    <w:rsid w:val="001C721F"/>
    <w:rsid w:val="001C7759"/>
    <w:rsid w:val="001D100B"/>
    <w:rsid w:val="001D7540"/>
    <w:rsid w:val="001E241C"/>
    <w:rsid w:val="001E3DA9"/>
    <w:rsid w:val="001E678B"/>
    <w:rsid w:val="001F126B"/>
    <w:rsid w:val="001F1761"/>
    <w:rsid w:val="001F7502"/>
    <w:rsid w:val="001F7ECC"/>
    <w:rsid w:val="00200F61"/>
    <w:rsid w:val="00206A7F"/>
    <w:rsid w:val="00213216"/>
    <w:rsid w:val="00217C92"/>
    <w:rsid w:val="00226797"/>
    <w:rsid w:val="00233A45"/>
    <w:rsid w:val="002457F1"/>
    <w:rsid w:val="00250900"/>
    <w:rsid w:val="00263AD7"/>
    <w:rsid w:val="00266243"/>
    <w:rsid w:val="00266D23"/>
    <w:rsid w:val="00270122"/>
    <w:rsid w:val="002746DC"/>
    <w:rsid w:val="00276F14"/>
    <w:rsid w:val="0028509C"/>
    <w:rsid w:val="002B124B"/>
    <w:rsid w:val="002C349D"/>
    <w:rsid w:val="002C531B"/>
    <w:rsid w:val="002C6F15"/>
    <w:rsid w:val="002C7018"/>
    <w:rsid w:val="002C723A"/>
    <w:rsid w:val="002D00A1"/>
    <w:rsid w:val="002D09A8"/>
    <w:rsid w:val="002D223E"/>
    <w:rsid w:val="002E003A"/>
    <w:rsid w:val="002E024A"/>
    <w:rsid w:val="002E14A9"/>
    <w:rsid w:val="002E1D93"/>
    <w:rsid w:val="002E4A88"/>
    <w:rsid w:val="002F09E7"/>
    <w:rsid w:val="002F48B7"/>
    <w:rsid w:val="002F52FE"/>
    <w:rsid w:val="002F55F6"/>
    <w:rsid w:val="002F6A90"/>
    <w:rsid w:val="00301C19"/>
    <w:rsid w:val="00302659"/>
    <w:rsid w:val="003173F0"/>
    <w:rsid w:val="00317DA7"/>
    <w:rsid w:val="00322DF0"/>
    <w:rsid w:val="0032403A"/>
    <w:rsid w:val="00327DB2"/>
    <w:rsid w:val="0033452D"/>
    <w:rsid w:val="00337C36"/>
    <w:rsid w:val="003410A6"/>
    <w:rsid w:val="00352660"/>
    <w:rsid w:val="003530B9"/>
    <w:rsid w:val="00355E9A"/>
    <w:rsid w:val="00361D31"/>
    <w:rsid w:val="0036607E"/>
    <w:rsid w:val="0036615C"/>
    <w:rsid w:val="003741D8"/>
    <w:rsid w:val="00377BFB"/>
    <w:rsid w:val="003810D0"/>
    <w:rsid w:val="00385927"/>
    <w:rsid w:val="00386315"/>
    <w:rsid w:val="00391ECE"/>
    <w:rsid w:val="00393BF7"/>
    <w:rsid w:val="00395E15"/>
    <w:rsid w:val="003A1229"/>
    <w:rsid w:val="003A2043"/>
    <w:rsid w:val="003A77A9"/>
    <w:rsid w:val="003B12C6"/>
    <w:rsid w:val="003B5264"/>
    <w:rsid w:val="003B58A3"/>
    <w:rsid w:val="003B7B62"/>
    <w:rsid w:val="003D5094"/>
    <w:rsid w:val="003E5C2A"/>
    <w:rsid w:val="003E6A74"/>
    <w:rsid w:val="003E7C30"/>
    <w:rsid w:val="003F20B3"/>
    <w:rsid w:val="003F4293"/>
    <w:rsid w:val="003F65B2"/>
    <w:rsid w:val="0040159A"/>
    <w:rsid w:val="004064AA"/>
    <w:rsid w:val="00410E41"/>
    <w:rsid w:val="00411E1A"/>
    <w:rsid w:val="00412DEA"/>
    <w:rsid w:val="00416949"/>
    <w:rsid w:val="0042296E"/>
    <w:rsid w:val="00424F10"/>
    <w:rsid w:val="00426401"/>
    <w:rsid w:val="00432329"/>
    <w:rsid w:val="00443833"/>
    <w:rsid w:val="0044688F"/>
    <w:rsid w:val="00451BEA"/>
    <w:rsid w:val="00454139"/>
    <w:rsid w:val="00454633"/>
    <w:rsid w:val="00454BB9"/>
    <w:rsid w:val="00455810"/>
    <w:rsid w:val="00460839"/>
    <w:rsid w:val="00461B2F"/>
    <w:rsid w:val="004637E4"/>
    <w:rsid w:val="00463A69"/>
    <w:rsid w:val="00466566"/>
    <w:rsid w:val="00470658"/>
    <w:rsid w:val="004770B3"/>
    <w:rsid w:val="0047754D"/>
    <w:rsid w:val="00480668"/>
    <w:rsid w:val="00483D30"/>
    <w:rsid w:val="004847ED"/>
    <w:rsid w:val="004855DA"/>
    <w:rsid w:val="004859A5"/>
    <w:rsid w:val="00490E6C"/>
    <w:rsid w:val="00495D10"/>
    <w:rsid w:val="00497708"/>
    <w:rsid w:val="004A1CA0"/>
    <w:rsid w:val="004B63AE"/>
    <w:rsid w:val="004B7064"/>
    <w:rsid w:val="004C1537"/>
    <w:rsid w:val="004C7631"/>
    <w:rsid w:val="004D0D74"/>
    <w:rsid w:val="004D298B"/>
    <w:rsid w:val="004D4C36"/>
    <w:rsid w:val="004D4D2A"/>
    <w:rsid w:val="004D702A"/>
    <w:rsid w:val="004D7856"/>
    <w:rsid w:val="004E3AD0"/>
    <w:rsid w:val="004E61B1"/>
    <w:rsid w:val="004E6995"/>
    <w:rsid w:val="004F7505"/>
    <w:rsid w:val="00501BA8"/>
    <w:rsid w:val="005024ED"/>
    <w:rsid w:val="00502F34"/>
    <w:rsid w:val="00512118"/>
    <w:rsid w:val="005142D3"/>
    <w:rsid w:val="00516C82"/>
    <w:rsid w:val="00525A7D"/>
    <w:rsid w:val="00545D04"/>
    <w:rsid w:val="00546985"/>
    <w:rsid w:val="00551B96"/>
    <w:rsid w:val="00551DC0"/>
    <w:rsid w:val="005535EC"/>
    <w:rsid w:val="0056290C"/>
    <w:rsid w:val="00564A2F"/>
    <w:rsid w:val="00581084"/>
    <w:rsid w:val="00582EB3"/>
    <w:rsid w:val="005847AD"/>
    <w:rsid w:val="005854B9"/>
    <w:rsid w:val="00591DAF"/>
    <w:rsid w:val="005960B5"/>
    <w:rsid w:val="005A14AC"/>
    <w:rsid w:val="005A238E"/>
    <w:rsid w:val="005A6559"/>
    <w:rsid w:val="005A68B9"/>
    <w:rsid w:val="005C163E"/>
    <w:rsid w:val="005C35A2"/>
    <w:rsid w:val="005C44FD"/>
    <w:rsid w:val="005D3D29"/>
    <w:rsid w:val="005D4602"/>
    <w:rsid w:val="005E6DA0"/>
    <w:rsid w:val="005F3387"/>
    <w:rsid w:val="005F7E9C"/>
    <w:rsid w:val="00606957"/>
    <w:rsid w:val="006214BB"/>
    <w:rsid w:val="00627BE8"/>
    <w:rsid w:val="00630081"/>
    <w:rsid w:val="006307B7"/>
    <w:rsid w:val="00631906"/>
    <w:rsid w:val="00634962"/>
    <w:rsid w:val="006354DF"/>
    <w:rsid w:val="00635D74"/>
    <w:rsid w:val="00641995"/>
    <w:rsid w:val="00655D8D"/>
    <w:rsid w:val="00663383"/>
    <w:rsid w:val="00664EB7"/>
    <w:rsid w:val="00670807"/>
    <w:rsid w:val="00670AF0"/>
    <w:rsid w:val="00672CC8"/>
    <w:rsid w:val="00674AFD"/>
    <w:rsid w:val="0068227B"/>
    <w:rsid w:val="00683148"/>
    <w:rsid w:val="0068624F"/>
    <w:rsid w:val="00690017"/>
    <w:rsid w:val="00695A07"/>
    <w:rsid w:val="00697EAB"/>
    <w:rsid w:val="006A1379"/>
    <w:rsid w:val="006A48ED"/>
    <w:rsid w:val="006A4AFB"/>
    <w:rsid w:val="006A6311"/>
    <w:rsid w:val="006B3636"/>
    <w:rsid w:val="006B4E5D"/>
    <w:rsid w:val="006B59D0"/>
    <w:rsid w:val="006C0EF6"/>
    <w:rsid w:val="006C2832"/>
    <w:rsid w:val="006D0498"/>
    <w:rsid w:val="006D2890"/>
    <w:rsid w:val="006D4AB4"/>
    <w:rsid w:val="006E18BA"/>
    <w:rsid w:val="006E1CBF"/>
    <w:rsid w:val="006E6547"/>
    <w:rsid w:val="006E7104"/>
    <w:rsid w:val="006E7E73"/>
    <w:rsid w:val="006F2399"/>
    <w:rsid w:val="00700A15"/>
    <w:rsid w:val="007126EF"/>
    <w:rsid w:val="00712E18"/>
    <w:rsid w:val="00713113"/>
    <w:rsid w:val="00717ABE"/>
    <w:rsid w:val="00720A83"/>
    <w:rsid w:val="00734381"/>
    <w:rsid w:val="00740439"/>
    <w:rsid w:val="00742EEC"/>
    <w:rsid w:val="00743174"/>
    <w:rsid w:val="00745E45"/>
    <w:rsid w:val="0075394B"/>
    <w:rsid w:val="00753D1C"/>
    <w:rsid w:val="0076448C"/>
    <w:rsid w:val="00766CD7"/>
    <w:rsid w:val="00766ED7"/>
    <w:rsid w:val="00767041"/>
    <w:rsid w:val="00771E63"/>
    <w:rsid w:val="00776914"/>
    <w:rsid w:val="007772A6"/>
    <w:rsid w:val="007807E6"/>
    <w:rsid w:val="00781FA9"/>
    <w:rsid w:val="00793273"/>
    <w:rsid w:val="007A0406"/>
    <w:rsid w:val="007A4BEF"/>
    <w:rsid w:val="007B308F"/>
    <w:rsid w:val="007C06FB"/>
    <w:rsid w:val="007C472D"/>
    <w:rsid w:val="007C5362"/>
    <w:rsid w:val="007C6CB9"/>
    <w:rsid w:val="007D4462"/>
    <w:rsid w:val="007D5D11"/>
    <w:rsid w:val="007E0DD9"/>
    <w:rsid w:val="007E289B"/>
    <w:rsid w:val="007F4F81"/>
    <w:rsid w:val="007F5809"/>
    <w:rsid w:val="00801081"/>
    <w:rsid w:val="00810543"/>
    <w:rsid w:val="00812432"/>
    <w:rsid w:val="00812917"/>
    <w:rsid w:val="00813C2C"/>
    <w:rsid w:val="0081407B"/>
    <w:rsid w:val="00814AA9"/>
    <w:rsid w:val="00823EB5"/>
    <w:rsid w:val="00830A5B"/>
    <w:rsid w:val="0083310D"/>
    <w:rsid w:val="0084495F"/>
    <w:rsid w:val="00844F2E"/>
    <w:rsid w:val="00857FA6"/>
    <w:rsid w:val="00862F9E"/>
    <w:rsid w:val="008862B0"/>
    <w:rsid w:val="00893E97"/>
    <w:rsid w:val="00894CA0"/>
    <w:rsid w:val="008956EF"/>
    <w:rsid w:val="00896FB3"/>
    <w:rsid w:val="008A2D6A"/>
    <w:rsid w:val="008A4487"/>
    <w:rsid w:val="008A509E"/>
    <w:rsid w:val="008B7A70"/>
    <w:rsid w:val="008C0DEF"/>
    <w:rsid w:val="008C2254"/>
    <w:rsid w:val="008C3B9F"/>
    <w:rsid w:val="008C7553"/>
    <w:rsid w:val="008D1B5E"/>
    <w:rsid w:val="008D2EDB"/>
    <w:rsid w:val="008D64DA"/>
    <w:rsid w:val="008D6630"/>
    <w:rsid w:val="008E2ECE"/>
    <w:rsid w:val="008F050D"/>
    <w:rsid w:val="008F604F"/>
    <w:rsid w:val="009001CF"/>
    <w:rsid w:val="00902D1B"/>
    <w:rsid w:val="00904D0E"/>
    <w:rsid w:val="00905EBC"/>
    <w:rsid w:val="00906A42"/>
    <w:rsid w:val="00906EA6"/>
    <w:rsid w:val="00913341"/>
    <w:rsid w:val="0092223B"/>
    <w:rsid w:val="009249E3"/>
    <w:rsid w:val="0093053D"/>
    <w:rsid w:val="009312AC"/>
    <w:rsid w:val="0093189E"/>
    <w:rsid w:val="00932032"/>
    <w:rsid w:val="00936A26"/>
    <w:rsid w:val="00936E67"/>
    <w:rsid w:val="00937FD0"/>
    <w:rsid w:val="009444BC"/>
    <w:rsid w:val="00950296"/>
    <w:rsid w:val="00950CE9"/>
    <w:rsid w:val="00950ED4"/>
    <w:rsid w:val="00957248"/>
    <w:rsid w:val="00963490"/>
    <w:rsid w:val="00970564"/>
    <w:rsid w:val="00970E39"/>
    <w:rsid w:val="00982FD0"/>
    <w:rsid w:val="0098315B"/>
    <w:rsid w:val="009853B5"/>
    <w:rsid w:val="00986CED"/>
    <w:rsid w:val="009941E3"/>
    <w:rsid w:val="009962F8"/>
    <w:rsid w:val="009A1F6E"/>
    <w:rsid w:val="009A610B"/>
    <w:rsid w:val="009A67A7"/>
    <w:rsid w:val="009B035A"/>
    <w:rsid w:val="009B14F3"/>
    <w:rsid w:val="009B3FCD"/>
    <w:rsid w:val="009C0ACE"/>
    <w:rsid w:val="009C236B"/>
    <w:rsid w:val="009C4D6B"/>
    <w:rsid w:val="009C693E"/>
    <w:rsid w:val="009D0547"/>
    <w:rsid w:val="009E4887"/>
    <w:rsid w:val="009F249D"/>
    <w:rsid w:val="009F3DAA"/>
    <w:rsid w:val="00A00101"/>
    <w:rsid w:val="00A047CC"/>
    <w:rsid w:val="00A04FD7"/>
    <w:rsid w:val="00A16C71"/>
    <w:rsid w:val="00A25B90"/>
    <w:rsid w:val="00A3263D"/>
    <w:rsid w:val="00A3571C"/>
    <w:rsid w:val="00A47325"/>
    <w:rsid w:val="00A50782"/>
    <w:rsid w:val="00A51E45"/>
    <w:rsid w:val="00A623FF"/>
    <w:rsid w:val="00A67811"/>
    <w:rsid w:val="00A67B8F"/>
    <w:rsid w:val="00A73CA1"/>
    <w:rsid w:val="00A75944"/>
    <w:rsid w:val="00A77459"/>
    <w:rsid w:val="00A81BBA"/>
    <w:rsid w:val="00A8379D"/>
    <w:rsid w:val="00A848E1"/>
    <w:rsid w:val="00A85476"/>
    <w:rsid w:val="00A857A2"/>
    <w:rsid w:val="00A92A0C"/>
    <w:rsid w:val="00A9404C"/>
    <w:rsid w:val="00A955BD"/>
    <w:rsid w:val="00A95646"/>
    <w:rsid w:val="00A956F5"/>
    <w:rsid w:val="00A96EBF"/>
    <w:rsid w:val="00AA0EC2"/>
    <w:rsid w:val="00AA187D"/>
    <w:rsid w:val="00AA21DC"/>
    <w:rsid w:val="00AA4086"/>
    <w:rsid w:val="00AA50BB"/>
    <w:rsid w:val="00AB3AD3"/>
    <w:rsid w:val="00AB52E9"/>
    <w:rsid w:val="00AB56E0"/>
    <w:rsid w:val="00AB60B4"/>
    <w:rsid w:val="00AC0231"/>
    <w:rsid w:val="00AC0768"/>
    <w:rsid w:val="00AC0F31"/>
    <w:rsid w:val="00AC1D6D"/>
    <w:rsid w:val="00AD107E"/>
    <w:rsid w:val="00AD54F2"/>
    <w:rsid w:val="00AD6089"/>
    <w:rsid w:val="00AE2184"/>
    <w:rsid w:val="00AF2A56"/>
    <w:rsid w:val="00B000C9"/>
    <w:rsid w:val="00B0049A"/>
    <w:rsid w:val="00B031DF"/>
    <w:rsid w:val="00B11C73"/>
    <w:rsid w:val="00B16DD8"/>
    <w:rsid w:val="00B25BE2"/>
    <w:rsid w:val="00B2716B"/>
    <w:rsid w:val="00B31B59"/>
    <w:rsid w:val="00B3443E"/>
    <w:rsid w:val="00B365EF"/>
    <w:rsid w:val="00B36C3A"/>
    <w:rsid w:val="00B457C9"/>
    <w:rsid w:val="00B52D63"/>
    <w:rsid w:val="00B621DE"/>
    <w:rsid w:val="00B71803"/>
    <w:rsid w:val="00B72A7E"/>
    <w:rsid w:val="00B855DE"/>
    <w:rsid w:val="00B85D22"/>
    <w:rsid w:val="00B90BB9"/>
    <w:rsid w:val="00BA4861"/>
    <w:rsid w:val="00BA5CC7"/>
    <w:rsid w:val="00BB1D5C"/>
    <w:rsid w:val="00BB7751"/>
    <w:rsid w:val="00BC2D13"/>
    <w:rsid w:val="00BC3319"/>
    <w:rsid w:val="00BC5099"/>
    <w:rsid w:val="00BC6ACF"/>
    <w:rsid w:val="00BC7F67"/>
    <w:rsid w:val="00BD1628"/>
    <w:rsid w:val="00BD419C"/>
    <w:rsid w:val="00BD6C13"/>
    <w:rsid w:val="00BF19BB"/>
    <w:rsid w:val="00BF3478"/>
    <w:rsid w:val="00BF3C71"/>
    <w:rsid w:val="00BF4853"/>
    <w:rsid w:val="00C01720"/>
    <w:rsid w:val="00C02014"/>
    <w:rsid w:val="00C21F93"/>
    <w:rsid w:val="00C22A5D"/>
    <w:rsid w:val="00C234C7"/>
    <w:rsid w:val="00C24046"/>
    <w:rsid w:val="00C2611D"/>
    <w:rsid w:val="00C26589"/>
    <w:rsid w:val="00C2776D"/>
    <w:rsid w:val="00C3387F"/>
    <w:rsid w:val="00C45A83"/>
    <w:rsid w:val="00C461A7"/>
    <w:rsid w:val="00C50765"/>
    <w:rsid w:val="00C508E0"/>
    <w:rsid w:val="00C527C5"/>
    <w:rsid w:val="00C61C0A"/>
    <w:rsid w:val="00C61F25"/>
    <w:rsid w:val="00C74101"/>
    <w:rsid w:val="00C74390"/>
    <w:rsid w:val="00C82507"/>
    <w:rsid w:val="00C84D63"/>
    <w:rsid w:val="00C87277"/>
    <w:rsid w:val="00C9118E"/>
    <w:rsid w:val="00C97D8E"/>
    <w:rsid w:val="00CA0DA3"/>
    <w:rsid w:val="00CB1A6E"/>
    <w:rsid w:val="00CB3174"/>
    <w:rsid w:val="00CB3BD5"/>
    <w:rsid w:val="00CB6854"/>
    <w:rsid w:val="00CB7A3A"/>
    <w:rsid w:val="00CC2318"/>
    <w:rsid w:val="00CC41B1"/>
    <w:rsid w:val="00CD427B"/>
    <w:rsid w:val="00CE3E71"/>
    <w:rsid w:val="00CE6626"/>
    <w:rsid w:val="00CF0E54"/>
    <w:rsid w:val="00D00218"/>
    <w:rsid w:val="00D00581"/>
    <w:rsid w:val="00D124D4"/>
    <w:rsid w:val="00D14AA2"/>
    <w:rsid w:val="00D17ED3"/>
    <w:rsid w:val="00D219BB"/>
    <w:rsid w:val="00D25B9B"/>
    <w:rsid w:val="00D2743C"/>
    <w:rsid w:val="00D42564"/>
    <w:rsid w:val="00D43D73"/>
    <w:rsid w:val="00D50E37"/>
    <w:rsid w:val="00D52529"/>
    <w:rsid w:val="00D5504F"/>
    <w:rsid w:val="00D63D97"/>
    <w:rsid w:val="00D65DCE"/>
    <w:rsid w:val="00D76E28"/>
    <w:rsid w:val="00D80DD4"/>
    <w:rsid w:val="00D821F3"/>
    <w:rsid w:val="00D8369C"/>
    <w:rsid w:val="00D904AA"/>
    <w:rsid w:val="00DA18FD"/>
    <w:rsid w:val="00DA41DF"/>
    <w:rsid w:val="00DB0696"/>
    <w:rsid w:val="00DB4487"/>
    <w:rsid w:val="00DC0418"/>
    <w:rsid w:val="00DC689A"/>
    <w:rsid w:val="00DD34A8"/>
    <w:rsid w:val="00DE14CC"/>
    <w:rsid w:val="00DE4569"/>
    <w:rsid w:val="00DE66D4"/>
    <w:rsid w:val="00DE7F0D"/>
    <w:rsid w:val="00DF2F5D"/>
    <w:rsid w:val="00DF3CBE"/>
    <w:rsid w:val="00DF4AD2"/>
    <w:rsid w:val="00E01E28"/>
    <w:rsid w:val="00E043A4"/>
    <w:rsid w:val="00E06184"/>
    <w:rsid w:val="00E10FAD"/>
    <w:rsid w:val="00E1252D"/>
    <w:rsid w:val="00E138A2"/>
    <w:rsid w:val="00E26DB4"/>
    <w:rsid w:val="00E276BF"/>
    <w:rsid w:val="00E31180"/>
    <w:rsid w:val="00E338F7"/>
    <w:rsid w:val="00E33BC9"/>
    <w:rsid w:val="00E41277"/>
    <w:rsid w:val="00E41DE0"/>
    <w:rsid w:val="00E4470C"/>
    <w:rsid w:val="00E45930"/>
    <w:rsid w:val="00E50C81"/>
    <w:rsid w:val="00E5282A"/>
    <w:rsid w:val="00E52F21"/>
    <w:rsid w:val="00E56054"/>
    <w:rsid w:val="00E57FAE"/>
    <w:rsid w:val="00E60ED4"/>
    <w:rsid w:val="00E64B13"/>
    <w:rsid w:val="00E67390"/>
    <w:rsid w:val="00E731B3"/>
    <w:rsid w:val="00E74892"/>
    <w:rsid w:val="00E773A0"/>
    <w:rsid w:val="00E807E7"/>
    <w:rsid w:val="00E95103"/>
    <w:rsid w:val="00EA0DEB"/>
    <w:rsid w:val="00EA33D5"/>
    <w:rsid w:val="00EB7E86"/>
    <w:rsid w:val="00EC0EED"/>
    <w:rsid w:val="00EC4152"/>
    <w:rsid w:val="00EC5F02"/>
    <w:rsid w:val="00EC7F55"/>
    <w:rsid w:val="00ED6C2C"/>
    <w:rsid w:val="00EE03E7"/>
    <w:rsid w:val="00EE1809"/>
    <w:rsid w:val="00EF73C9"/>
    <w:rsid w:val="00F123E6"/>
    <w:rsid w:val="00F1280A"/>
    <w:rsid w:val="00F3041B"/>
    <w:rsid w:val="00F422C4"/>
    <w:rsid w:val="00F446CF"/>
    <w:rsid w:val="00F45C68"/>
    <w:rsid w:val="00F53B65"/>
    <w:rsid w:val="00F55EB5"/>
    <w:rsid w:val="00F6071C"/>
    <w:rsid w:val="00F65836"/>
    <w:rsid w:val="00F76CBA"/>
    <w:rsid w:val="00F77B30"/>
    <w:rsid w:val="00F826F8"/>
    <w:rsid w:val="00F82B53"/>
    <w:rsid w:val="00F85D18"/>
    <w:rsid w:val="00F879D3"/>
    <w:rsid w:val="00F91695"/>
    <w:rsid w:val="00F92050"/>
    <w:rsid w:val="00F93F76"/>
    <w:rsid w:val="00F95A50"/>
    <w:rsid w:val="00F96BD1"/>
    <w:rsid w:val="00FB28BD"/>
    <w:rsid w:val="00FB3D23"/>
    <w:rsid w:val="00FC054C"/>
    <w:rsid w:val="00FC38BB"/>
    <w:rsid w:val="00FC5A76"/>
    <w:rsid w:val="00FD1EEF"/>
    <w:rsid w:val="00FD3A25"/>
    <w:rsid w:val="00FD4C59"/>
    <w:rsid w:val="00FD5874"/>
    <w:rsid w:val="00FE04BD"/>
    <w:rsid w:val="00FE4A52"/>
    <w:rsid w:val="00FE7D5A"/>
    <w:rsid w:val="00FF60F0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250351"/>
  <w15:docId w15:val="{B285804E-A2A0-4500-8250-7E26A1BC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BE2"/>
    <w:pPr>
      <w:contextualSpacing/>
      <w:outlineLvl w:val="0"/>
    </w:pPr>
    <w:rPr>
      <w:rFonts w:ascii="Century Gothic" w:hAnsi="Century Gothic"/>
      <w:color w:val="500000" w:themeColor="accent4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E2"/>
    <w:pPr>
      <w:contextualSpacing/>
      <w:outlineLvl w:val="1"/>
    </w:pPr>
    <w:rPr>
      <w:rFonts w:ascii="Century Gothic" w:hAnsi="Century Gothic"/>
      <w:color w:val="5F574F"/>
      <w:sz w:val="48"/>
      <w:szCs w:val="4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F73C9"/>
    <w:pPr>
      <w:spacing w:before="240"/>
      <w:outlineLvl w:val="2"/>
    </w:pPr>
    <w:rPr>
      <w:rFonts w:asciiTheme="minorHAnsi" w:hAnsiTheme="minorHAnsi"/>
      <w:b/>
      <w:color w:val="500000" w:themeColor="accent4"/>
      <w:sz w:val="32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25BE2"/>
    <w:pPr>
      <w:outlineLvl w:val="3"/>
    </w:pPr>
    <w:rPr>
      <w:color w:val="5F574F" w:themeColor="background2"/>
      <w:sz w:val="28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25BE2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BEF"/>
    <w:rPr>
      <w:color w:val="808080"/>
    </w:rPr>
  </w:style>
  <w:style w:type="table" w:customStyle="1" w:styleId="PlainTable21">
    <w:name w:val="Plain Table 21"/>
    <w:basedOn w:val="TableNormal"/>
    <w:uiPriority w:val="42"/>
    <w:rsid w:val="000600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F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E9C"/>
  </w:style>
  <w:style w:type="paragraph" w:styleId="Footer">
    <w:name w:val="footer"/>
    <w:basedOn w:val="Normal"/>
    <w:link w:val="FooterChar"/>
    <w:uiPriority w:val="99"/>
    <w:unhideWhenUsed/>
    <w:rsid w:val="005F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E9C"/>
  </w:style>
  <w:style w:type="paragraph" w:styleId="BalloonText">
    <w:name w:val="Balloon Text"/>
    <w:basedOn w:val="Normal"/>
    <w:link w:val="BalloonTextChar"/>
    <w:uiPriority w:val="99"/>
    <w:semiHidden/>
    <w:unhideWhenUsed/>
    <w:rsid w:val="00A81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5BE2"/>
    <w:rPr>
      <w:rFonts w:ascii="Century Gothic" w:hAnsi="Century Gothic"/>
      <w:color w:val="500000" w:themeColor="accent4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25BE2"/>
    <w:rPr>
      <w:rFonts w:ascii="Century Gothic" w:hAnsi="Century Gothic"/>
      <w:color w:val="5F574F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F73C9"/>
    <w:rPr>
      <w:b/>
      <w:color w:val="500000" w:themeColor="accent4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25BE2"/>
    <w:rPr>
      <w:b/>
      <w:color w:val="5F574F" w:themeColor="background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25BE2"/>
    <w:rPr>
      <w:color w:val="5F574F" w:themeColor="background2"/>
      <w:sz w:val="28"/>
      <w:szCs w:val="28"/>
    </w:rPr>
  </w:style>
  <w:style w:type="paragraph" w:customStyle="1" w:styleId="Instructions">
    <w:name w:val="Instructions"/>
    <w:basedOn w:val="Normal"/>
    <w:link w:val="InstructionsChar"/>
    <w:qFormat/>
    <w:rsid w:val="00896FB3"/>
    <w:pPr>
      <w:spacing w:after="200" w:line="240" w:lineRule="auto"/>
    </w:pPr>
    <w:rPr>
      <w:rFonts w:ascii="Century Gothic" w:eastAsia="Times New Roman" w:hAnsi="Century Gothic" w:cs="Times New Roman"/>
      <w:i/>
      <w:iCs/>
      <w:sz w:val="18"/>
      <w:szCs w:val="18"/>
    </w:rPr>
  </w:style>
  <w:style w:type="table" w:customStyle="1" w:styleId="GridTable21">
    <w:name w:val="Grid Table 21"/>
    <w:basedOn w:val="TableNormal"/>
    <w:uiPriority w:val="47"/>
    <w:rsid w:val="007C6C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InstructionsChar">
    <w:name w:val="Instructions Char"/>
    <w:basedOn w:val="DefaultParagraphFont"/>
    <w:link w:val="Instructions"/>
    <w:rsid w:val="00896FB3"/>
    <w:rPr>
      <w:rFonts w:ascii="Century Gothic" w:eastAsia="Times New Roman" w:hAnsi="Century Gothic" w:cs="Times New Roman"/>
      <w:i/>
      <w:iCs/>
      <w:sz w:val="18"/>
      <w:szCs w:val="18"/>
    </w:rPr>
  </w:style>
  <w:style w:type="table" w:customStyle="1" w:styleId="GridTable1Light1">
    <w:name w:val="Grid Table 1 Light1"/>
    <w:basedOn w:val="TableNormal"/>
    <w:uiPriority w:val="46"/>
    <w:rsid w:val="007C6C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stomPM">
    <w:name w:val="Custom PM"/>
    <w:basedOn w:val="TableNormal"/>
    <w:uiPriority w:val="99"/>
    <w:rsid w:val="009312AC"/>
    <w:pPr>
      <w:spacing w:after="0" w:line="240" w:lineRule="auto"/>
    </w:pPr>
    <w:tblPr/>
    <w:tblStylePr w:type="firstRow">
      <w:rPr>
        <w:rFonts w:asciiTheme="minorHAnsi" w:hAnsiTheme="minorHAnsi"/>
        <w:b/>
        <w:sz w:val="22"/>
      </w:rPr>
      <w:tblPr/>
      <w:tcPr>
        <w:shd w:val="clear" w:color="auto" w:fill="E0DDDA" w:themeFill="background2" w:themeFillTint="33"/>
      </w:tcPr>
    </w:tblStylePr>
  </w:style>
  <w:style w:type="table" w:customStyle="1" w:styleId="ListTable1Light1">
    <w:name w:val="List Table 1 Light1"/>
    <w:basedOn w:val="TableNormal"/>
    <w:uiPriority w:val="46"/>
    <w:rsid w:val="006B4E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6B4E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Indent2">
    <w:name w:val="Body Text Indent 2"/>
    <w:basedOn w:val="Normal"/>
    <w:link w:val="BodyTextIndent2Char"/>
    <w:rsid w:val="0042296E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2296E"/>
    <w:rPr>
      <w:rFonts w:ascii="Times New Roman" w:eastAsia="Times New Roman" w:hAnsi="Times New Roman" w:cs="Times New Roman"/>
      <w:sz w:val="24"/>
      <w:szCs w:val="24"/>
    </w:rPr>
  </w:style>
  <w:style w:type="paragraph" w:customStyle="1" w:styleId="ABodyText">
    <w:name w:val="A_Body Text"/>
    <w:basedOn w:val="Normal"/>
    <w:rsid w:val="0042296E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customStyle="1" w:styleId="Default">
    <w:name w:val="Default"/>
    <w:rsid w:val="004D70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m-7534622982237453977gmail-msolistparagraph">
    <w:name w:val="m_-7534622982237453977gmail-msolistparagraph"/>
    <w:basedOn w:val="Normal"/>
    <w:rsid w:val="00F45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5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631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871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419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617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608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9556">
          <w:marLeft w:val="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786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19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009">
          <w:marLeft w:val="5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5438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3579">
          <w:marLeft w:val="7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ghanmary\Documents\TAC216\Template%20options\Template%20options\current%20templates\Project%20Charter%20Template.dotx" TargetMode="External"/></Relationships>
</file>

<file path=word/theme/theme1.xml><?xml version="1.0" encoding="utf-8"?>
<a:theme xmlns:a="http://schemas.openxmlformats.org/drawingml/2006/main" name="Office Theme">
  <a:themeElements>
    <a:clrScheme name="Custom Project Management">
      <a:dk1>
        <a:sysClr val="windowText" lastClr="000000"/>
      </a:dk1>
      <a:lt1>
        <a:sysClr val="window" lastClr="FFFFFF"/>
      </a:lt1>
      <a:dk2>
        <a:srgbClr val="332C2C"/>
      </a:dk2>
      <a:lt2>
        <a:srgbClr val="5F574F"/>
      </a:lt2>
      <a:accent1>
        <a:srgbClr val="5B447A"/>
      </a:accent1>
      <a:accent2>
        <a:srgbClr val="7E7A00"/>
      </a:accent2>
      <a:accent3>
        <a:srgbClr val="F4AF00"/>
      </a:accent3>
      <a:accent4>
        <a:srgbClr val="500000"/>
      </a:accent4>
      <a:accent5>
        <a:srgbClr val="1D3362"/>
      </a:accent5>
      <a:accent6>
        <a:srgbClr val="104554"/>
      </a:accent6>
      <a:hlink>
        <a:srgbClr val="500000"/>
      </a:hlink>
      <a:folHlink>
        <a:srgbClr val="82000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14A78-95CE-4F7E-9DAD-6414DB8DA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Template.dotx</Template>
  <TotalTime>6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Health Sciences Center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Southerland, Meghan M</dc:creator>
  <cp:lastModifiedBy>Khatri, Vikrant Raj Raj</cp:lastModifiedBy>
  <cp:revision>4</cp:revision>
  <cp:lastPrinted>2018-02-20T07:09:00Z</cp:lastPrinted>
  <dcterms:created xsi:type="dcterms:W3CDTF">2018-02-20T07:09:00Z</dcterms:created>
  <dcterms:modified xsi:type="dcterms:W3CDTF">2018-02-22T02:44:00Z</dcterms:modified>
</cp:coreProperties>
</file>